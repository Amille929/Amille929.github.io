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EA3E9" w14:textId="77777777" w:rsidR="00081CCD" w:rsidRDefault="00081CCD" w:rsidP="00EF6357">
      <w:pPr>
        <w:pStyle w:val="Title"/>
        <w:jc w:val="left"/>
        <w:rPr>
          <w:caps w:val="0"/>
          <w:color w:val="262626" w:themeColor="text1" w:themeTint="D9"/>
        </w:rPr>
      </w:pPr>
      <w:r w:rsidRPr="00206A91">
        <w:rPr>
          <w:caps w:val="0"/>
          <w:color w:val="262626" w:themeColor="text1" w:themeTint="D9"/>
        </w:rPr>
        <w:t>Aaron Miller</w:t>
      </w:r>
    </w:p>
    <w:p w14:paraId="5E9C59E8" w14:textId="77777777" w:rsidR="00BE00E9" w:rsidRDefault="00081CCD" w:rsidP="00081CCD">
      <w:pPr>
        <w:rPr>
          <w:b/>
          <w:bCs/>
          <w:color w:val="1D824C" w:themeColor="accent1"/>
          <w:sz w:val="24"/>
          <w:szCs w:val="24"/>
        </w:rPr>
      </w:pPr>
      <w:r w:rsidRPr="00B21E6B">
        <w:rPr>
          <w:b/>
          <w:bCs/>
          <w:color w:val="1D824C" w:themeColor="accent1"/>
          <w:sz w:val="24"/>
          <w:szCs w:val="24"/>
        </w:rPr>
        <w:t xml:space="preserve">Eugene, Oregon </w:t>
      </w:r>
      <w:sdt>
        <w:sdtPr>
          <w:rPr>
            <w:b/>
            <w:bCs/>
            <w:color w:val="1D824C" w:themeColor="accent1"/>
            <w:sz w:val="24"/>
            <w:szCs w:val="24"/>
          </w:rPr>
          <w:alias w:val="Divider dot:"/>
          <w:tag w:val="Divider dot:"/>
          <w:id w:val="-1809236954"/>
          <w:placeholder>
            <w:docPart w:val="EC6BD5BDA88E41FFA518457EA7A0F8C6"/>
          </w:placeholder>
          <w:temporary/>
          <w:showingPlcHdr/>
          <w15:appearance w15:val="hidden"/>
        </w:sdtPr>
        <w:sdtContent>
          <w:r w:rsidRPr="00B21E6B">
            <w:rPr>
              <w:b/>
              <w:bCs/>
              <w:color w:val="1D824C" w:themeColor="accent1"/>
              <w:sz w:val="24"/>
              <w:szCs w:val="24"/>
            </w:rPr>
            <w:t>·</w:t>
          </w:r>
        </w:sdtContent>
      </w:sdt>
      <w:r w:rsidRPr="00B21E6B">
        <w:rPr>
          <w:b/>
          <w:bCs/>
          <w:color w:val="1D824C" w:themeColor="accent1"/>
          <w:sz w:val="24"/>
          <w:szCs w:val="24"/>
        </w:rPr>
        <w:t xml:space="preserve"> 541-735-4123 </w:t>
      </w:r>
      <w:sdt>
        <w:sdtPr>
          <w:rPr>
            <w:b/>
            <w:bCs/>
            <w:color w:val="1D824C" w:themeColor="accent1"/>
            <w:sz w:val="24"/>
            <w:szCs w:val="24"/>
          </w:rPr>
          <w:alias w:val="Divider dot:"/>
          <w:tag w:val="Divider dot:"/>
          <w:id w:val="-1054550531"/>
          <w:placeholder>
            <w:docPart w:val="854B958008554EFFB83E3C64B899C61C"/>
          </w:placeholder>
          <w:temporary/>
          <w:showingPlcHdr/>
          <w15:appearance w15:val="hidden"/>
        </w:sdtPr>
        <w:sdtContent>
          <w:r w:rsidRPr="00B21E6B">
            <w:rPr>
              <w:b/>
              <w:bCs/>
              <w:color w:val="1D824C" w:themeColor="accent1"/>
              <w:sz w:val="24"/>
              <w:szCs w:val="24"/>
            </w:rPr>
            <w:t>·</w:t>
          </w:r>
        </w:sdtContent>
      </w:sdt>
      <w:r w:rsidRPr="00B21E6B">
        <w:rPr>
          <w:b/>
          <w:bCs/>
          <w:color w:val="1D824C" w:themeColor="accent1"/>
          <w:sz w:val="24"/>
          <w:szCs w:val="24"/>
        </w:rPr>
        <w:t xml:space="preserve"> </w:t>
      </w:r>
      <w:hyperlink r:id="rId8" w:history="1">
        <w:r w:rsidR="00B21E6B" w:rsidRPr="00870ACD">
          <w:rPr>
            <w:rStyle w:val="Hyperlink"/>
            <w:b/>
            <w:bCs/>
            <w:color w:val="1D824C" w:themeColor="accent1"/>
            <w:sz w:val="24"/>
            <w:szCs w:val="24"/>
          </w:rPr>
          <w:t>aaronmilleracademic@gmail.com</w:t>
        </w:r>
      </w:hyperlink>
      <w:r w:rsidRPr="00B21E6B">
        <w:rPr>
          <w:b/>
          <w:bCs/>
          <w:color w:val="1D824C" w:themeColor="accent1"/>
          <w:sz w:val="24"/>
          <w:szCs w:val="24"/>
        </w:rPr>
        <w:t xml:space="preserve"> </w:t>
      </w:r>
      <w:sdt>
        <w:sdtPr>
          <w:rPr>
            <w:b/>
            <w:bCs/>
            <w:color w:val="1D824C" w:themeColor="accent1"/>
            <w:sz w:val="24"/>
            <w:szCs w:val="24"/>
          </w:rPr>
          <w:alias w:val="Divider dot:"/>
          <w:tag w:val="Divider dot:"/>
          <w:id w:val="-1028488905"/>
          <w:placeholder>
            <w:docPart w:val="2C49E8D3BB324BAFB92BDFA629B275ED"/>
          </w:placeholder>
          <w:temporary/>
          <w:showingPlcHdr/>
          <w15:appearance w15:val="hidden"/>
        </w:sdtPr>
        <w:sdtContent>
          <w:r w:rsidRPr="00B21E6B">
            <w:rPr>
              <w:b/>
              <w:bCs/>
              <w:color w:val="1D824C" w:themeColor="accent1"/>
              <w:sz w:val="24"/>
              <w:szCs w:val="24"/>
            </w:rPr>
            <w:t>·</w:t>
          </w:r>
        </w:sdtContent>
      </w:sdt>
      <w:r w:rsidRPr="00B21E6B">
        <w:rPr>
          <w:b/>
          <w:bCs/>
          <w:color w:val="1D824C" w:themeColor="accent1"/>
          <w:sz w:val="24"/>
          <w:szCs w:val="24"/>
        </w:rPr>
        <w:t xml:space="preserve"> </w:t>
      </w:r>
      <w:hyperlink r:id="rId9" w:history="1">
        <w:r w:rsidRPr="00B21E6B">
          <w:rPr>
            <w:rStyle w:val="Hyperlink"/>
            <w:b/>
            <w:bCs/>
            <w:color w:val="1D824C" w:themeColor="accent1"/>
            <w:sz w:val="24"/>
            <w:szCs w:val="24"/>
          </w:rPr>
          <w:t>linkedin.com/in/amille/</w:t>
        </w:r>
      </w:hyperlink>
      <w:r w:rsidRPr="00B21E6B">
        <w:rPr>
          <w:b/>
          <w:bCs/>
          <w:color w:val="1D824C" w:themeColor="accent1"/>
          <w:sz w:val="24"/>
          <w:szCs w:val="24"/>
        </w:rPr>
        <w:t xml:space="preserve"> </w:t>
      </w:r>
    </w:p>
    <w:p w14:paraId="6BC997D4" w14:textId="77777777" w:rsidR="00707534" w:rsidRDefault="00707534" w:rsidP="00707534">
      <w:pPr>
        <w:spacing w:before="240"/>
      </w:pPr>
      <w:r>
        <w:t>Linguistic annotator and recent graduate looking to continue work in natural language processing.</w:t>
      </w:r>
    </w:p>
    <w:sdt>
      <w:sdtPr>
        <w:alias w:val="Education:"/>
        <w:tag w:val="Education:"/>
        <w:id w:val="-1908763273"/>
        <w:placeholder>
          <w:docPart w:val="2C976750E77441EDB44A54B2DD1FBB20"/>
        </w:placeholder>
        <w:temporary/>
        <w:showingPlcHdr/>
        <w15:appearance w15:val="hidden"/>
      </w:sdtPr>
      <w:sdtContent>
        <w:p w14:paraId="09C053C2" w14:textId="62129DDD" w:rsidR="001D36F8" w:rsidRPr="00CF1A49" w:rsidRDefault="001D36F8" w:rsidP="001D36F8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36F8" w:rsidRPr="00CF1A49" w14:paraId="7ECADE72" w14:textId="77777777" w:rsidTr="00345CC4">
        <w:tc>
          <w:tcPr>
            <w:tcW w:w="9355" w:type="dxa"/>
          </w:tcPr>
          <w:p w14:paraId="19C9A98B" w14:textId="3D9656EE" w:rsidR="001D36F8" w:rsidRPr="000C78EF" w:rsidRDefault="001D36F8" w:rsidP="001D36F8">
            <w:pPr>
              <w:pStyle w:val="Heading3"/>
              <w:contextualSpacing w:val="0"/>
              <w:outlineLvl w:val="2"/>
              <w:rPr>
                <w:caps w:val="0"/>
                <w:smallCaps/>
              </w:rPr>
            </w:pPr>
            <w:r w:rsidRPr="000C78EF">
              <w:rPr>
                <w:caps w:val="0"/>
                <w:smallCaps/>
              </w:rPr>
              <w:t>December 2022</w:t>
            </w:r>
          </w:p>
          <w:p w14:paraId="6879FA15" w14:textId="5CF702C4" w:rsidR="001D36F8" w:rsidRPr="000B3D98" w:rsidRDefault="001D36F8" w:rsidP="001D36F8">
            <w:pPr>
              <w:pStyle w:val="Heading2"/>
              <w:contextualSpacing w:val="0"/>
              <w:outlineLvl w:val="1"/>
              <w:rPr>
                <w:caps w:val="0"/>
              </w:rPr>
            </w:pPr>
            <w:r w:rsidRPr="000B3D98">
              <w:rPr>
                <w:caps w:val="0"/>
              </w:rPr>
              <w:t xml:space="preserve">BA in Spanish </w:t>
            </w:r>
            <w:r w:rsidR="001E403C">
              <w:rPr>
                <w:caps w:val="0"/>
              </w:rPr>
              <w:t>and</w:t>
            </w:r>
            <w:r w:rsidRPr="000B3D98">
              <w:rPr>
                <w:caps w:val="0"/>
              </w:rPr>
              <w:t xml:space="preserve"> Linguistics, </w:t>
            </w:r>
            <w:r w:rsidRPr="001E403C">
              <w:rPr>
                <w:rStyle w:val="SubtleReference"/>
                <w:b/>
                <w:bCs/>
                <w:caps w:val="0"/>
              </w:rPr>
              <w:t>University of Oregon</w:t>
            </w:r>
          </w:p>
          <w:p w14:paraId="7C986F8E" w14:textId="04F45943" w:rsidR="002C0BEE" w:rsidRDefault="002C0BEE" w:rsidP="001D36F8">
            <w:pPr>
              <w:contextualSpacing w:val="0"/>
            </w:pPr>
            <w:r>
              <w:t>My Spanish courses largely focused on phonology and sociolinguistics. My linguistics courses emphasized morphology, syntax, semantics, and applied linguistics.</w:t>
            </w:r>
          </w:p>
          <w:p w14:paraId="02ED7560" w14:textId="50F68102" w:rsidR="001D36F8" w:rsidRDefault="001D36F8" w:rsidP="001D36F8">
            <w:pPr>
              <w:pStyle w:val="ListBullet"/>
              <w:contextualSpacing w:val="0"/>
            </w:pPr>
            <w:r>
              <w:t xml:space="preserve">Cum laude </w:t>
            </w:r>
            <w:r w:rsidR="001E403C">
              <w:t>and</w:t>
            </w:r>
            <w:r>
              <w:t xml:space="preserve"> departmental honors (3.81 GPA)</w:t>
            </w:r>
          </w:p>
          <w:p w14:paraId="572F4A70" w14:textId="2594494B" w:rsidR="001D36F8" w:rsidRDefault="001D36F8" w:rsidP="001D36F8">
            <w:pPr>
              <w:pStyle w:val="ListBullet"/>
              <w:contextualSpacing w:val="0"/>
            </w:pPr>
            <w:r>
              <w:t>Featured linguistics student (</w:t>
            </w:r>
            <w:hyperlink r:id="rId10" w:history="1">
              <w:r w:rsidR="00097FE8" w:rsidRPr="00081CCD">
                <w:rPr>
                  <w:rStyle w:val="Hyperlink"/>
                  <w:b/>
                  <w:bCs/>
                  <w:color w:val="1D824C" w:themeColor="accent1"/>
                </w:rPr>
                <w:t>cas.uoregon.edu/linguistics/undergraduate-programs</w:t>
              </w:r>
            </w:hyperlink>
            <w:r>
              <w:t>)</w:t>
            </w:r>
          </w:p>
          <w:p w14:paraId="365BE772" w14:textId="1F871333" w:rsidR="001D36F8" w:rsidRPr="00CF1A49" w:rsidRDefault="001D36F8" w:rsidP="001D36F8">
            <w:pPr>
              <w:pStyle w:val="ListBullet"/>
              <w:contextualSpacing w:val="0"/>
            </w:pPr>
            <w:r>
              <w:t xml:space="preserve">Undergraduate </w:t>
            </w:r>
            <w:r w:rsidR="000B6130">
              <w:t>c</w:t>
            </w:r>
            <w:r>
              <w:t>onference travel award</w:t>
            </w:r>
          </w:p>
        </w:tc>
      </w:tr>
      <w:tr w:rsidR="001D36F8" w:rsidRPr="00CF1A49" w14:paraId="121C9536" w14:textId="77777777" w:rsidTr="00345CC4">
        <w:trPr>
          <w:trHeight w:val="14"/>
        </w:trPr>
        <w:tc>
          <w:tcPr>
            <w:tcW w:w="9355" w:type="dxa"/>
            <w:tcMar>
              <w:top w:w="216" w:type="dxa"/>
            </w:tcMar>
          </w:tcPr>
          <w:p w14:paraId="1FD4A13A" w14:textId="77777777" w:rsidR="001D36F8" w:rsidRPr="000C78EF" w:rsidRDefault="001D36F8" w:rsidP="001D36F8">
            <w:pPr>
              <w:pStyle w:val="Heading3"/>
              <w:contextualSpacing w:val="0"/>
              <w:outlineLvl w:val="2"/>
              <w:rPr>
                <w:caps w:val="0"/>
                <w:smallCaps/>
              </w:rPr>
            </w:pPr>
            <w:r w:rsidRPr="000C78EF">
              <w:rPr>
                <w:caps w:val="0"/>
                <w:smallCaps/>
              </w:rPr>
              <w:t>December 2022</w:t>
            </w:r>
          </w:p>
          <w:p w14:paraId="3B39E60B" w14:textId="0A6F81D3" w:rsidR="001D36F8" w:rsidRPr="000B3D98" w:rsidRDefault="001D36F8" w:rsidP="001D36F8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 xml:space="preserve">Second Language Acquisition </w:t>
            </w:r>
            <w:r w:rsidR="00D66FE2">
              <w:rPr>
                <w:caps w:val="0"/>
              </w:rPr>
              <w:t>and</w:t>
            </w:r>
            <w:r>
              <w:rPr>
                <w:caps w:val="0"/>
              </w:rPr>
              <w:t xml:space="preserve"> Teaching Certificate</w:t>
            </w:r>
            <w:r w:rsidRPr="000B3D98">
              <w:rPr>
                <w:caps w:val="0"/>
              </w:rPr>
              <w:t xml:space="preserve">, </w:t>
            </w:r>
            <w:r w:rsidRPr="001E403C">
              <w:rPr>
                <w:rStyle w:val="SubtleReference"/>
                <w:b/>
                <w:bCs/>
                <w:caps w:val="0"/>
              </w:rPr>
              <w:t>University of Oregon</w:t>
            </w:r>
          </w:p>
          <w:p w14:paraId="72F091F7" w14:textId="44CBEB17" w:rsidR="00F80AFD" w:rsidRDefault="008F2673" w:rsidP="00F80AFD">
            <w:r>
              <w:t>Involving 280 instructional hours at a university level and supervised practice teaching, this certificate is equal to or stronger than comparable certificates like the TESOL or TEFL.</w:t>
            </w:r>
            <w:r w:rsidR="00F80AFD">
              <w:t xml:space="preserve"> I focused on Spanish, teaching and creating lesson plans for university Spanish students.</w:t>
            </w:r>
          </w:p>
        </w:tc>
      </w:tr>
    </w:tbl>
    <w:p w14:paraId="366783E4" w14:textId="295777D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6FE66BF3DDD344A5A4A7060CF1CA3C2B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6851866B" w14:textId="77777777" w:rsidTr="000B3D98">
        <w:tc>
          <w:tcPr>
            <w:tcW w:w="9290" w:type="dxa"/>
          </w:tcPr>
          <w:p w14:paraId="3C3B92FA" w14:textId="5AD3FE2F" w:rsidR="001D0BF1" w:rsidRPr="000C78EF" w:rsidRDefault="000B3D98" w:rsidP="001D0BF1">
            <w:pPr>
              <w:pStyle w:val="Heading3"/>
              <w:contextualSpacing w:val="0"/>
              <w:outlineLvl w:val="2"/>
              <w:rPr>
                <w:caps w:val="0"/>
                <w:smallCaps/>
              </w:rPr>
            </w:pPr>
            <w:r w:rsidRPr="000C78EF">
              <w:rPr>
                <w:caps w:val="0"/>
                <w:smallCaps/>
              </w:rPr>
              <w:t>04/2021</w:t>
            </w:r>
            <w:r w:rsidR="001D0BF1" w:rsidRPr="000C78EF">
              <w:rPr>
                <w:caps w:val="0"/>
                <w:smallCaps/>
              </w:rPr>
              <w:t>–</w:t>
            </w:r>
            <w:r w:rsidR="000C78EF" w:rsidRPr="000C78EF">
              <w:rPr>
                <w:caps w:val="0"/>
                <w:smallCaps/>
              </w:rPr>
              <w:t>Present</w:t>
            </w:r>
          </w:p>
          <w:p w14:paraId="25AC7675" w14:textId="0C494124" w:rsidR="000B3D98" w:rsidRPr="000B3D98" w:rsidRDefault="000B3D98" w:rsidP="000B3D98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Linguistic Annotator</w:t>
            </w:r>
            <w:r w:rsidRPr="000B3D98">
              <w:rPr>
                <w:caps w:val="0"/>
              </w:rPr>
              <w:t xml:space="preserve">, </w:t>
            </w:r>
            <w:r w:rsidRPr="001E403C">
              <w:rPr>
                <w:rStyle w:val="SubtleReference"/>
                <w:b/>
                <w:bCs/>
                <w:caps w:val="0"/>
              </w:rPr>
              <w:t>University of Oregon</w:t>
            </w:r>
          </w:p>
          <w:p w14:paraId="44B13110" w14:textId="72A97A96" w:rsidR="00EE1257" w:rsidRDefault="00EE1257" w:rsidP="001D0BF1">
            <w:pPr>
              <w:contextualSpacing w:val="0"/>
            </w:pPr>
            <w:r>
              <w:t>In this position I have annotated part</w:t>
            </w:r>
            <w:r w:rsidR="001A2408">
              <w:t>s</w:t>
            </w:r>
            <w:r>
              <w:t xml:space="preserve"> of speech and grammatical dependencies for spoken English learner data and also rhetorical strategies in academic writing.</w:t>
            </w:r>
          </w:p>
          <w:p w14:paraId="476970DE" w14:textId="77777777" w:rsidR="002D78E0" w:rsidRDefault="002D78E0" w:rsidP="00FE1C22">
            <w:pPr>
              <w:pStyle w:val="ListBullet"/>
              <w:contextualSpacing w:val="0"/>
            </w:pPr>
            <w:r>
              <w:t xml:space="preserve">Increased dataset size by resolving cases of disagreement between annotators </w:t>
            </w:r>
          </w:p>
          <w:p w14:paraId="563D47C6" w14:textId="1953E178" w:rsidR="002D78E0" w:rsidRDefault="002D78E0" w:rsidP="00FE1C22">
            <w:pPr>
              <w:pStyle w:val="ListBullet"/>
              <w:contextualSpacing w:val="0"/>
            </w:pPr>
            <w:r>
              <w:t>Resolved confusion by briefing the team on data inconsistencies and synthesizing solutions</w:t>
            </w:r>
          </w:p>
          <w:p w14:paraId="119DEB45" w14:textId="6F10B678" w:rsidR="00413D0D" w:rsidRDefault="00FA0957" w:rsidP="00413D0D">
            <w:pPr>
              <w:pStyle w:val="ListBullet"/>
              <w:contextualSpacing w:val="0"/>
            </w:pPr>
            <w:r>
              <w:t xml:space="preserve">Maintained inter-annotator agreement by </w:t>
            </w:r>
            <w:r w:rsidR="002027BB">
              <w:t>developing and adjusting</w:t>
            </w:r>
            <w:r>
              <w:t xml:space="preserve"> website</w:t>
            </w:r>
            <w:r w:rsidR="00136E35">
              <w:t xml:space="preserve"> guidelines</w:t>
            </w:r>
          </w:p>
          <w:p w14:paraId="5D0ABFB2" w14:textId="54F5D7D9" w:rsidR="00136E35" w:rsidRDefault="00136E35" w:rsidP="004145DD">
            <w:pPr>
              <w:pStyle w:val="ListBullet"/>
              <w:contextualSpacing w:val="0"/>
            </w:pPr>
            <w:r>
              <w:t>Strengthened overall consistency of the final product with ad-hoc consistency checks</w:t>
            </w:r>
          </w:p>
          <w:p w14:paraId="2982D3BA" w14:textId="77777777" w:rsidR="001E403C" w:rsidRDefault="002D78E0" w:rsidP="001E403C">
            <w:pPr>
              <w:pStyle w:val="ListBullet"/>
              <w:contextualSpacing w:val="0"/>
            </w:pPr>
            <w:r>
              <w:t>Attended a computational linguistics conference to present project results</w:t>
            </w:r>
            <w:r w:rsidR="001E403C">
              <w:t xml:space="preserve"> and</w:t>
            </w:r>
          </w:p>
          <w:p w14:paraId="263C09D2" w14:textId="6245C426" w:rsidR="00B04BB1" w:rsidRPr="00CF1A49" w:rsidRDefault="001E403C" w:rsidP="001E403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>
              <w:t>c</w:t>
            </w:r>
            <w:r w:rsidR="00B04BB1">
              <w:t>oauthored the resulting paper (</w:t>
            </w:r>
            <w:hyperlink r:id="rId11" w:history="1">
              <w:r w:rsidR="00B04BB1" w:rsidRPr="001E403C">
                <w:rPr>
                  <w:rStyle w:val="Hyperlink"/>
                  <w:b/>
                  <w:bCs/>
                  <w:color w:val="1D824C" w:themeColor="accent1"/>
                </w:rPr>
                <w:t>aclanthology.org/2022.bea-1.7.pdf</w:t>
              </w:r>
            </w:hyperlink>
            <w:r w:rsidR="00B04BB1">
              <w:t>)</w:t>
            </w:r>
          </w:p>
        </w:tc>
      </w:tr>
    </w:tbl>
    <w:p w14:paraId="43DF6B9C" w14:textId="761C4216" w:rsidR="004145DD" w:rsidRDefault="004145DD" w:rsidP="004145DD">
      <w:pPr>
        <w:pStyle w:val="Heading1"/>
      </w:pPr>
      <w:r>
        <w:t>Skills</w:t>
      </w:r>
    </w:p>
    <w:p w14:paraId="41A1C1A4" w14:textId="6A9F8B75" w:rsidR="008D7B22" w:rsidRDefault="008D7B22" w:rsidP="008D7B22">
      <w:pPr>
        <w:pStyle w:val="Heading2"/>
      </w:pPr>
      <w:r>
        <w:t>TECHNICAL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8D7B22" w:rsidRPr="006E1507" w14:paraId="2C4B61C6" w14:textId="77777777" w:rsidTr="00345CC4">
        <w:trPr>
          <w:trHeight w:val="454"/>
        </w:trPr>
        <w:tc>
          <w:tcPr>
            <w:tcW w:w="4680" w:type="dxa"/>
          </w:tcPr>
          <w:p w14:paraId="758E93EE" w14:textId="77777777" w:rsidR="008D7B22" w:rsidRPr="006E1507" w:rsidRDefault="008D7B22" w:rsidP="008D7B22">
            <w:pPr>
              <w:pStyle w:val="ListBullet"/>
              <w:contextualSpacing w:val="0"/>
            </w:pPr>
            <w:r>
              <w:t>Python (programming language)</w:t>
            </w:r>
          </w:p>
          <w:p w14:paraId="70B3C212" w14:textId="3D55AD35" w:rsidR="008D7B22" w:rsidRPr="006E1507" w:rsidRDefault="008D7B22" w:rsidP="00D872E9">
            <w:pPr>
              <w:pStyle w:val="ListBullet"/>
              <w:contextualSpacing w:val="0"/>
            </w:pPr>
            <w:r>
              <w:t>Microsoft Office</w:t>
            </w:r>
            <w:r w:rsidR="0035276F">
              <w:t>, Google Docs, Notion</w:t>
            </w:r>
          </w:p>
        </w:tc>
        <w:tc>
          <w:tcPr>
            <w:tcW w:w="4680" w:type="dxa"/>
          </w:tcPr>
          <w:p w14:paraId="3B293163" w14:textId="1F054113" w:rsidR="008D7B22" w:rsidRPr="006E1507" w:rsidRDefault="00E82021" w:rsidP="008D7B22">
            <w:pPr>
              <w:pStyle w:val="ListBullet"/>
              <w:contextualSpacing w:val="0"/>
            </w:pPr>
            <w:r>
              <w:t>GitHub, Markdown</w:t>
            </w:r>
          </w:p>
          <w:p w14:paraId="7C037924" w14:textId="76C8FB31" w:rsidR="008D7B22" w:rsidRPr="006E1507" w:rsidRDefault="00D872E9" w:rsidP="00D872E9">
            <w:pPr>
              <w:pStyle w:val="ListBullet"/>
              <w:contextualSpacing w:val="0"/>
            </w:pPr>
            <w:r>
              <w:t>Typing</w:t>
            </w:r>
            <w:r w:rsidR="002D78E0">
              <w:t xml:space="preserve">, </w:t>
            </w:r>
            <w:r w:rsidR="00287D80">
              <w:t>t</w:t>
            </w:r>
            <w:r w:rsidR="002D78E0">
              <w:t>ranscription</w:t>
            </w:r>
          </w:p>
        </w:tc>
      </w:tr>
    </w:tbl>
    <w:p w14:paraId="35202C7F" w14:textId="6BC604D5" w:rsidR="004145DD" w:rsidRDefault="004145DD" w:rsidP="008D7B22">
      <w:pPr>
        <w:pStyle w:val="Heading2"/>
        <w:spacing w:before="240"/>
      </w:pPr>
      <w:r>
        <w:t>Language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4145DD" w:rsidRPr="006E1507" w14:paraId="0F59FBEA" w14:textId="77777777" w:rsidTr="00EF6357">
        <w:trPr>
          <w:trHeight w:val="60"/>
        </w:trPr>
        <w:tc>
          <w:tcPr>
            <w:tcW w:w="4680" w:type="dxa"/>
          </w:tcPr>
          <w:p w14:paraId="1FF5EC49" w14:textId="493384ED" w:rsidR="008D7B22" w:rsidRPr="006E1507" w:rsidRDefault="008D7B22" w:rsidP="008D7B22">
            <w:pPr>
              <w:pStyle w:val="ListBullet"/>
              <w:contextualSpacing w:val="0"/>
            </w:pPr>
            <w:r>
              <w:t>English: Native proficiency</w:t>
            </w:r>
          </w:p>
          <w:p w14:paraId="38767666" w14:textId="77777777" w:rsidR="008D7B22" w:rsidRPr="006E1507" w:rsidRDefault="008D7B22" w:rsidP="008D7B22">
            <w:pPr>
              <w:pStyle w:val="ListBullet"/>
              <w:contextualSpacing w:val="0"/>
            </w:pPr>
            <w:r>
              <w:t>Spanish: Professional working proficiency</w:t>
            </w:r>
          </w:p>
          <w:p w14:paraId="6856E8AB" w14:textId="33A904A4" w:rsidR="004145DD" w:rsidRPr="006E1507" w:rsidRDefault="008D7B22" w:rsidP="008D7B22">
            <w:pPr>
              <w:pStyle w:val="ListBullet"/>
              <w:contextualSpacing w:val="0"/>
            </w:pPr>
            <w:r>
              <w:t>French: Elementary proficiency</w:t>
            </w:r>
          </w:p>
        </w:tc>
        <w:tc>
          <w:tcPr>
            <w:tcW w:w="4680" w:type="dxa"/>
          </w:tcPr>
          <w:p w14:paraId="1F0D8A03" w14:textId="6DB64502" w:rsidR="008D7B22" w:rsidRDefault="008D7B22" w:rsidP="008D7B22">
            <w:pPr>
              <w:pStyle w:val="ListBullet"/>
              <w:contextualSpacing w:val="0"/>
            </w:pPr>
            <w:r>
              <w:t xml:space="preserve">English </w:t>
            </w:r>
            <w:r w:rsidR="001E403C">
              <w:t>and</w:t>
            </w:r>
            <w:r>
              <w:t xml:space="preserve"> Spanish grammar</w:t>
            </w:r>
          </w:p>
          <w:p w14:paraId="1A88DF1C" w14:textId="77777777" w:rsidR="004145DD" w:rsidRDefault="008D7B22" w:rsidP="008D7B22">
            <w:pPr>
              <w:pStyle w:val="ListBullet"/>
              <w:contextualSpacing w:val="0"/>
            </w:pPr>
            <w:r>
              <w:t>Language teaching</w:t>
            </w:r>
          </w:p>
          <w:p w14:paraId="53195EE3" w14:textId="2AC204F3" w:rsidR="008D7B22" w:rsidRPr="006E1507" w:rsidRDefault="008D7B22" w:rsidP="008D7B22">
            <w:pPr>
              <w:pStyle w:val="ListBullet"/>
              <w:contextualSpacing w:val="0"/>
            </w:pPr>
            <w:r>
              <w:t>Public speaking</w:t>
            </w:r>
          </w:p>
        </w:tc>
      </w:tr>
    </w:tbl>
    <w:p w14:paraId="3D1D28B7" w14:textId="3E3FA1F2" w:rsidR="00EF6357" w:rsidRPr="00EF6357" w:rsidRDefault="00EF6357" w:rsidP="00EF6357">
      <w:pPr>
        <w:rPr>
          <w:b/>
          <w:bCs/>
          <w:color w:val="1D824C" w:themeColor="accent1"/>
          <w:u w:val="single"/>
        </w:rPr>
      </w:pPr>
    </w:p>
    <w:sectPr w:rsidR="00EF6357" w:rsidRPr="00EF6357" w:rsidSect="004145DD">
      <w:footerReference w:type="default" r:id="rId12"/>
      <w:headerReference w:type="first" r:id="rId13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37168" w14:textId="77777777" w:rsidR="008022B4" w:rsidRDefault="008022B4" w:rsidP="0068194B">
      <w:r>
        <w:separator/>
      </w:r>
    </w:p>
    <w:p w14:paraId="22E29726" w14:textId="77777777" w:rsidR="008022B4" w:rsidRDefault="008022B4"/>
    <w:p w14:paraId="69CD43A6" w14:textId="77777777" w:rsidR="008022B4" w:rsidRDefault="008022B4"/>
  </w:endnote>
  <w:endnote w:type="continuationSeparator" w:id="0">
    <w:p w14:paraId="3089CA7C" w14:textId="77777777" w:rsidR="008022B4" w:rsidRDefault="008022B4" w:rsidP="0068194B">
      <w:r>
        <w:continuationSeparator/>
      </w:r>
    </w:p>
    <w:p w14:paraId="3129D622" w14:textId="77777777" w:rsidR="008022B4" w:rsidRDefault="008022B4"/>
    <w:p w14:paraId="2D08B417" w14:textId="77777777" w:rsidR="008022B4" w:rsidRDefault="008022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9513A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A2A3D" w14:textId="77777777" w:rsidR="008022B4" w:rsidRDefault="008022B4" w:rsidP="0068194B">
      <w:r>
        <w:separator/>
      </w:r>
    </w:p>
    <w:p w14:paraId="1B9321F5" w14:textId="77777777" w:rsidR="008022B4" w:rsidRDefault="008022B4"/>
    <w:p w14:paraId="768A6587" w14:textId="77777777" w:rsidR="008022B4" w:rsidRDefault="008022B4"/>
  </w:footnote>
  <w:footnote w:type="continuationSeparator" w:id="0">
    <w:p w14:paraId="7F83DA4A" w14:textId="77777777" w:rsidR="008022B4" w:rsidRDefault="008022B4" w:rsidP="0068194B">
      <w:r>
        <w:continuationSeparator/>
      </w:r>
    </w:p>
    <w:p w14:paraId="005A33BC" w14:textId="77777777" w:rsidR="008022B4" w:rsidRDefault="008022B4"/>
    <w:p w14:paraId="1F7F67AD" w14:textId="77777777" w:rsidR="008022B4" w:rsidRDefault="008022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04F4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A764D8C" wp14:editId="3789E39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3FE3484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F444896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61C20F2"/>
    <w:multiLevelType w:val="hybridMultilevel"/>
    <w:tmpl w:val="D88ADA5C"/>
    <w:lvl w:ilvl="0" w:tplc="C3F040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B3765DD"/>
    <w:multiLevelType w:val="hybridMultilevel"/>
    <w:tmpl w:val="49406966"/>
    <w:lvl w:ilvl="0" w:tplc="8D94E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483048">
    <w:abstractNumId w:val="9"/>
  </w:num>
  <w:num w:numId="2" w16cid:durableId="1932623706">
    <w:abstractNumId w:val="8"/>
  </w:num>
  <w:num w:numId="3" w16cid:durableId="1458988944">
    <w:abstractNumId w:val="7"/>
  </w:num>
  <w:num w:numId="4" w16cid:durableId="1157767688">
    <w:abstractNumId w:val="6"/>
  </w:num>
  <w:num w:numId="5" w16cid:durableId="1340959510">
    <w:abstractNumId w:val="10"/>
  </w:num>
  <w:num w:numId="6" w16cid:durableId="1325282370">
    <w:abstractNumId w:val="3"/>
  </w:num>
  <w:num w:numId="7" w16cid:durableId="1803576444">
    <w:abstractNumId w:val="11"/>
  </w:num>
  <w:num w:numId="8" w16cid:durableId="684943052">
    <w:abstractNumId w:val="2"/>
  </w:num>
  <w:num w:numId="9" w16cid:durableId="1798450995">
    <w:abstractNumId w:val="13"/>
  </w:num>
  <w:num w:numId="10" w16cid:durableId="1841576253">
    <w:abstractNumId w:val="5"/>
  </w:num>
  <w:num w:numId="11" w16cid:durableId="1946384447">
    <w:abstractNumId w:val="4"/>
  </w:num>
  <w:num w:numId="12" w16cid:durableId="714083786">
    <w:abstractNumId w:val="1"/>
  </w:num>
  <w:num w:numId="13" w16cid:durableId="113642932">
    <w:abstractNumId w:val="0"/>
  </w:num>
  <w:num w:numId="14" w16cid:durableId="2011324917">
    <w:abstractNumId w:val="14"/>
  </w:num>
  <w:num w:numId="15" w16cid:durableId="10902719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69"/>
    <w:rsid w:val="000001EF"/>
    <w:rsid w:val="00007322"/>
    <w:rsid w:val="00007728"/>
    <w:rsid w:val="00022EB2"/>
    <w:rsid w:val="00024584"/>
    <w:rsid w:val="00024730"/>
    <w:rsid w:val="00055E95"/>
    <w:rsid w:val="0007021F"/>
    <w:rsid w:val="00081CCD"/>
    <w:rsid w:val="00097FE8"/>
    <w:rsid w:val="000A7A03"/>
    <w:rsid w:val="000B2BA5"/>
    <w:rsid w:val="000B3D98"/>
    <w:rsid w:val="000B6130"/>
    <w:rsid w:val="000C78EF"/>
    <w:rsid w:val="000F2F8C"/>
    <w:rsid w:val="000F3670"/>
    <w:rsid w:val="0010006E"/>
    <w:rsid w:val="001045A8"/>
    <w:rsid w:val="00106069"/>
    <w:rsid w:val="00110576"/>
    <w:rsid w:val="00114A91"/>
    <w:rsid w:val="00123194"/>
    <w:rsid w:val="00136E35"/>
    <w:rsid w:val="001427E1"/>
    <w:rsid w:val="00163668"/>
    <w:rsid w:val="00171566"/>
    <w:rsid w:val="00174676"/>
    <w:rsid w:val="001755A8"/>
    <w:rsid w:val="00184014"/>
    <w:rsid w:val="00192008"/>
    <w:rsid w:val="001A2408"/>
    <w:rsid w:val="001C0E68"/>
    <w:rsid w:val="001C4B6F"/>
    <w:rsid w:val="001D0BF1"/>
    <w:rsid w:val="001D36F8"/>
    <w:rsid w:val="001E0C48"/>
    <w:rsid w:val="001E3120"/>
    <w:rsid w:val="001E403C"/>
    <w:rsid w:val="001E7E0C"/>
    <w:rsid w:val="001F0BB0"/>
    <w:rsid w:val="001F4E6D"/>
    <w:rsid w:val="001F6140"/>
    <w:rsid w:val="002027BB"/>
    <w:rsid w:val="00203573"/>
    <w:rsid w:val="0020597D"/>
    <w:rsid w:val="00206A91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3BF"/>
    <w:rsid w:val="00275EAE"/>
    <w:rsid w:val="00287D80"/>
    <w:rsid w:val="00294998"/>
    <w:rsid w:val="00297F18"/>
    <w:rsid w:val="002A1945"/>
    <w:rsid w:val="002A55E5"/>
    <w:rsid w:val="002A581C"/>
    <w:rsid w:val="002B2958"/>
    <w:rsid w:val="002B3FC8"/>
    <w:rsid w:val="002C0BEE"/>
    <w:rsid w:val="002D23C5"/>
    <w:rsid w:val="002D6137"/>
    <w:rsid w:val="002D78E0"/>
    <w:rsid w:val="002E7E61"/>
    <w:rsid w:val="002F05E5"/>
    <w:rsid w:val="002F254D"/>
    <w:rsid w:val="002F30E4"/>
    <w:rsid w:val="00307140"/>
    <w:rsid w:val="00316DFF"/>
    <w:rsid w:val="00325B57"/>
    <w:rsid w:val="00336056"/>
    <w:rsid w:val="0035276F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3D0D"/>
    <w:rsid w:val="004145DD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4057"/>
    <w:rsid w:val="004B6AD0"/>
    <w:rsid w:val="004C2D5D"/>
    <w:rsid w:val="004C33E1"/>
    <w:rsid w:val="004E01EB"/>
    <w:rsid w:val="004E2794"/>
    <w:rsid w:val="004E400A"/>
    <w:rsid w:val="0050679A"/>
    <w:rsid w:val="00510392"/>
    <w:rsid w:val="00513E2A"/>
    <w:rsid w:val="0051491A"/>
    <w:rsid w:val="00564A4B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34711"/>
    <w:rsid w:val="006618E9"/>
    <w:rsid w:val="00662227"/>
    <w:rsid w:val="0068194B"/>
    <w:rsid w:val="00692703"/>
    <w:rsid w:val="006A1962"/>
    <w:rsid w:val="006B5D48"/>
    <w:rsid w:val="006B7D7B"/>
    <w:rsid w:val="006C1A5E"/>
    <w:rsid w:val="006D15F6"/>
    <w:rsid w:val="006D636E"/>
    <w:rsid w:val="006D65FA"/>
    <w:rsid w:val="006E1507"/>
    <w:rsid w:val="00707534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B0074"/>
    <w:rsid w:val="007C0566"/>
    <w:rsid w:val="007C606B"/>
    <w:rsid w:val="007E6A61"/>
    <w:rsid w:val="00801140"/>
    <w:rsid w:val="008022B4"/>
    <w:rsid w:val="00803404"/>
    <w:rsid w:val="00823389"/>
    <w:rsid w:val="00834955"/>
    <w:rsid w:val="00855B59"/>
    <w:rsid w:val="00860461"/>
    <w:rsid w:val="0086487C"/>
    <w:rsid w:val="00870ACD"/>
    <w:rsid w:val="00870B20"/>
    <w:rsid w:val="008829F8"/>
    <w:rsid w:val="00885897"/>
    <w:rsid w:val="00894F60"/>
    <w:rsid w:val="008A6538"/>
    <w:rsid w:val="008C7056"/>
    <w:rsid w:val="008D7B22"/>
    <w:rsid w:val="008F2673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7807"/>
    <w:rsid w:val="009A44CE"/>
    <w:rsid w:val="009B2AC7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55A09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04BB1"/>
    <w:rsid w:val="00B10EBE"/>
    <w:rsid w:val="00B20BF7"/>
    <w:rsid w:val="00B21E6B"/>
    <w:rsid w:val="00B236F1"/>
    <w:rsid w:val="00B50F99"/>
    <w:rsid w:val="00B51D1B"/>
    <w:rsid w:val="00B540F4"/>
    <w:rsid w:val="00B60FD0"/>
    <w:rsid w:val="00B622DF"/>
    <w:rsid w:val="00B6332A"/>
    <w:rsid w:val="00B720E8"/>
    <w:rsid w:val="00B81760"/>
    <w:rsid w:val="00B8494C"/>
    <w:rsid w:val="00B879DD"/>
    <w:rsid w:val="00BA0D22"/>
    <w:rsid w:val="00BA1546"/>
    <w:rsid w:val="00BB4E51"/>
    <w:rsid w:val="00BB5B5C"/>
    <w:rsid w:val="00BC47F8"/>
    <w:rsid w:val="00BD37A2"/>
    <w:rsid w:val="00BD431F"/>
    <w:rsid w:val="00BE00E9"/>
    <w:rsid w:val="00BE423E"/>
    <w:rsid w:val="00BF61AC"/>
    <w:rsid w:val="00C11794"/>
    <w:rsid w:val="00C47FA6"/>
    <w:rsid w:val="00C55E7C"/>
    <w:rsid w:val="00C57FC6"/>
    <w:rsid w:val="00C60F90"/>
    <w:rsid w:val="00C66A7D"/>
    <w:rsid w:val="00C779DA"/>
    <w:rsid w:val="00C814F7"/>
    <w:rsid w:val="00CA29EC"/>
    <w:rsid w:val="00CA4B4D"/>
    <w:rsid w:val="00CB35C3"/>
    <w:rsid w:val="00CD323D"/>
    <w:rsid w:val="00CE4030"/>
    <w:rsid w:val="00CE64B3"/>
    <w:rsid w:val="00CF1A49"/>
    <w:rsid w:val="00CF313D"/>
    <w:rsid w:val="00D008BD"/>
    <w:rsid w:val="00D0630C"/>
    <w:rsid w:val="00D243A9"/>
    <w:rsid w:val="00D305E5"/>
    <w:rsid w:val="00D37CD3"/>
    <w:rsid w:val="00D42F4D"/>
    <w:rsid w:val="00D43BF2"/>
    <w:rsid w:val="00D66A52"/>
    <w:rsid w:val="00D66EFA"/>
    <w:rsid w:val="00D66FE2"/>
    <w:rsid w:val="00D72A2D"/>
    <w:rsid w:val="00D872E9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948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2021"/>
    <w:rsid w:val="00E85A87"/>
    <w:rsid w:val="00E85B4A"/>
    <w:rsid w:val="00E9528E"/>
    <w:rsid w:val="00EA5099"/>
    <w:rsid w:val="00EC1351"/>
    <w:rsid w:val="00EC4CBF"/>
    <w:rsid w:val="00EE1257"/>
    <w:rsid w:val="00EE2CA8"/>
    <w:rsid w:val="00EF17E8"/>
    <w:rsid w:val="00EF51D9"/>
    <w:rsid w:val="00EF6357"/>
    <w:rsid w:val="00F130DD"/>
    <w:rsid w:val="00F24884"/>
    <w:rsid w:val="00F476C4"/>
    <w:rsid w:val="00F61DF9"/>
    <w:rsid w:val="00F80AFD"/>
    <w:rsid w:val="00F81960"/>
    <w:rsid w:val="00F82424"/>
    <w:rsid w:val="00F8769D"/>
    <w:rsid w:val="00F9350C"/>
    <w:rsid w:val="00F94EB5"/>
    <w:rsid w:val="00F9624D"/>
    <w:rsid w:val="00FA0957"/>
    <w:rsid w:val="00FB31C1"/>
    <w:rsid w:val="00FB58F2"/>
    <w:rsid w:val="00FC6AEA"/>
    <w:rsid w:val="00FD3D13"/>
    <w:rsid w:val="00FE1C22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1FD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5DD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D3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ronmilleracademic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lanthology.org/2022.bea-1.7.pdf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cas.uoregon.edu/linguistics/undergraduate-program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mille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ro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E66BF3DDD344A5A4A7060CF1CA3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5A114-F749-4EBA-BEB2-A228F3A926E9}"/>
      </w:docPartPr>
      <w:docPartBody>
        <w:p w:rsidR="008A1077" w:rsidRDefault="00000000">
          <w:pPr>
            <w:pStyle w:val="6FE66BF3DDD344A5A4A7060CF1CA3C2B"/>
          </w:pPr>
          <w:r w:rsidRPr="00CF1A49">
            <w:t>Experience</w:t>
          </w:r>
        </w:p>
      </w:docPartBody>
    </w:docPart>
    <w:docPart>
      <w:docPartPr>
        <w:name w:val="2C976750E77441EDB44A54B2DD1FB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F0CC2-2BE2-44B4-825C-83874062CE9A}"/>
      </w:docPartPr>
      <w:docPartBody>
        <w:p w:rsidR="007C64FB" w:rsidRDefault="008A1077" w:rsidP="008A1077">
          <w:pPr>
            <w:pStyle w:val="2C976750E77441EDB44A54B2DD1FBB20"/>
          </w:pPr>
          <w:r w:rsidRPr="00CF1A49">
            <w:t>Education</w:t>
          </w:r>
        </w:p>
      </w:docPartBody>
    </w:docPart>
    <w:docPart>
      <w:docPartPr>
        <w:name w:val="EC6BD5BDA88E41FFA518457EA7A0F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38D77-8202-47D0-A47C-88EE9445CAA6}"/>
      </w:docPartPr>
      <w:docPartBody>
        <w:p w:rsidR="00795BCD" w:rsidRDefault="007C64FB" w:rsidP="007C64FB">
          <w:pPr>
            <w:pStyle w:val="EC6BD5BDA88E41FFA518457EA7A0F8C6"/>
          </w:pPr>
          <w:r w:rsidRPr="00CF1A49">
            <w:t>·</w:t>
          </w:r>
        </w:p>
      </w:docPartBody>
    </w:docPart>
    <w:docPart>
      <w:docPartPr>
        <w:name w:val="854B958008554EFFB83E3C64B899C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9AE57-3509-49E2-915E-12AF8B8A2F78}"/>
      </w:docPartPr>
      <w:docPartBody>
        <w:p w:rsidR="00795BCD" w:rsidRDefault="007C64FB" w:rsidP="007C64FB">
          <w:pPr>
            <w:pStyle w:val="854B958008554EFFB83E3C64B899C61C"/>
          </w:pPr>
          <w:r w:rsidRPr="00CF1A49">
            <w:t>·</w:t>
          </w:r>
        </w:p>
      </w:docPartBody>
    </w:docPart>
    <w:docPart>
      <w:docPartPr>
        <w:name w:val="2C49E8D3BB324BAFB92BDFA629B275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11222-BADA-4382-B07D-83331A8A3A40}"/>
      </w:docPartPr>
      <w:docPartBody>
        <w:p w:rsidR="00795BCD" w:rsidRDefault="007C64FB" w:rsidP="007C64FB">
          <w:pPr>
            <w:pStyle w:val="2C49E8D3BB324BAFB92BDFA629B275ED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38"/>
    <w:rsid w:val="00190C57"/>
    <w:rsid w:val="002B4C4C"/>
    <w:rsid w:val="00485737"/>
    <w:rsid w:val="005F5994"/>
    <w:rsid w:val="005F785A"/>
    <w:rsid w:val="00795BCD"/>
    <w:rsid w:val="007C64FB"/>
    <w:rsid w:val="0082263F"/>
    <w:rsid w:val="008A1077"/>
    <w:rsid w:val="00946538"/>
    <w:rsid w:val="00AC1ADB"/>
    <w:rsid w:val="00B01B7E"/>
    <w:rsid w:val="00BC486D"/>
    <w:rsid w:val="00CE59ED"/>
    <w:rsid w:val="00EE3D0A"/>
    <w:rsid w:val="00F10A91"/>
    <w:rsid w:val="00F11D85"/>
    <w:rsid w:val="00F16B96"/>
    <w:rsid w:val="00FA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6FE66BF3DDD344A5A4A7060CF1CA3C2B">
    <w:name w:val="6FE66BF3DDD344A5A4A7060CF1CA3C2B"/>
  </w:style>
  <w:style w:type="character" w:styleId="SubtleReference">
    <w:name w:val="Subtle Reference"/>
    <w:basedOn w:val="DefaultParagraphFont"/>
    <w:uiPriority w:val="10"/>
    <w:qFormat/>
    <w:rsid w:val="008A1077"/>
    <w:rPr>
      <w:b/>
      <w:caps w:val="0"/>
      <w:smallCaps/>
      <w:color w:val="595959" w:themeColor="text1" w:themeTint="A6"/>
    </w:rPr>
  </w:style>
  <w:style w:type="paragraph" w:customStyle="1" w:styleId="EC6BD5BDA88E41FFA518457EA7A0F8C6">
    <w:name w:val="EC6BD5BDA88E41FFA518457EA7A0F8C6"/>
    <w:rsid w:val="007C64FB"/>
  </w:style>
  <w:style w:type="paragraph" w:customStyle="1" w:styleId="854B958008554EFFB83E3C64B899C61C">
    <w:name w:val="854B958008554EFFB83E3C64B899C61C"/>
    <w:rsid w:val="007C64FB"/>
  </w:style>
  <w:style w:type="paragraph" w:customStyle="1" w:styleId="2C49E8D3BB324BAFB92BDFA629B275ED">
    <w:name w:val="2C49E8D3BB324BAFB92BDFA629B275ED"/>
    <w:rsid w:val="007C64FB"/>
  </w:style>
  <w:style w:type="character" w:styleId="PlaceholderText">
    <w:name w:val="Placeholder Text"/>
    <w:basedOn w:val="DefaultParagraphFont"/>
    <w:uiPriority w:val="99"/>
    <w:semiHidden/>
    <w:rsid w:val="00946538"/>
    <w:rPr>
      <w:color w:val="595959" w:themeColor="text1" w:themeTint="A6"/>
    </w:rPr>
  </w:style>
  <w:style w:type="paragraph" w:customStyle="1" w:styleId="2C976750E77441EDB44A54B2DD1FBB20">
    <w:name w:val="2C976750E77441EDB44A54B2DD1FBB20"/>
    <w:rsid w:val="008A10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B284D-E341-4C19-92BE-5BD5E8A9D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2023-01-30T21:33:00Z</dcterms:created>
  <dcterms:modified xsi:type="dcterms:W3CDTF">2023-02-01T19:36:00Z</dcterms:modified>
  <cp:category/>
</cp:coreProperties>
</file>